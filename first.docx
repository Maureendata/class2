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6B2D" w14:textId="4206FA6C" w:rsidR="00BB0662" w:rsidRDefault="00E76EEC">
      <w:r w:rsidRPr="00E76EEC">
        <w:rPr>
          <w:rFonts w:cs="Calibri"/>
        </w:rPr>
        <w:t>©</w:t>
      </w:r>
    </w:p>
    <w:sectPr w:rsidR="00BB0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EC"/>
    <w:rsid w:val="00012DF2"/>
    <w:rsid w:val="002E5932"/>
    <w:rsid w:val="003049C3"/>
    <w:rsid w:val="006369D9"/>
    <w:rsid w:val="00BB0662"/>
    <w:rsid w:val="00E7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9EB"/>
  <w15:chartTrackingRefBased/>
  <w15:docId w15:val="{B6B666B4-758E-4354-9D94-4AB30FF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KE" w:eastAsia="en-K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Maurine Atieno Otieno</dc:creator>
  <cp:keywords/>
  <dc:description/>
  <cp:lastModifiedBy>Maurine Atieno Otieno</cp:lastModifiedBy>
  <cp:revision>2</cp:revision>
  <cp:lastPrinted>2024-02-14T08:42:00Z</cp:lastPrinted>
  <dcterms:created xsi:type="dcterms:W3CDTF">2024-02-14T08:43:00Z</dcterms:created>
  <dcterms:modified xsi:type="dcterms:W3CDTF">2024-02-14T08:43:00Z</dcterms:modified>
</cp:coreProperties>
</file>